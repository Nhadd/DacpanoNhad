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47D1" w14:textId="6CC1D89D" w:rsidR="003D0DFE" w:rsidRDefault="00004F51" w:rsidP="008259E5">
      <w:r>
        <w:rPr>
          <w:noProof/>
        </w:rPr>
        <w:drawing>
          <wp:anchor distT="0" distB="0" distL="114300" distR="114300" simplePos="0" relativeHeight="251710464" behindDoc="0" locked="1" layoutInCell="1" allowOverlap="1" wp14:anchorId="1298CFBB" wp14:editId="10F27E13">
            <wp:simplePos x="0" y="0"/>
            <wp:positionH relativeFrom="column">
              <wp:posOffset>-7620</wp:posOffset>
            </wp:positionH>
            <wp:positionV relativeFrom="paragraph">
              <wp:posOffset>121920</wp:posOffset>
            </wp:positionV>
            <wp:extent cx="1353185" cy="1353185"/>
            <wp:effectExtent l="0" t="0" r="0" b="0"/>
            <wp:wrapNone/>
            <wp:docPr id="862466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66950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3" b="9103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5318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18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1" layoutInCell="1" allowOverlap="1" wp14:anchorId="610B7FBA" wp14:editId="112FF3CA">
                <wp:simplePos x="0" y="0"/>
                <wp:positionH relativeFrom="page">
                  <wp:posOffset>2529840</wp:posOffset>
                </wp:positionH>
                <wp:positionV relativeFrom="page">
                  <wp:posOffset>2423160</wp:posOffset>
                </wp:positionV>
                <wp:extent cx="4690745" cy="1600200"/>
                <wp:effectExtent l="0" t="0" r="0" b="0"/>
                <wp:wrapSquare wrapText="bothSides"/>
                <wp:docPr id="2107907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2791" w14:textId="77777777" w:rsidR="00F02183" w:rsidRPr="00D71668" w:rsidRDefault="00F02183" w:rsidP="00D71668">
                            <w:pPr>
                              <w:pStyle w:val="Heading2"/>
                            </w:pPr>
                            <w:r w:rsidRPr="00D71668">
                              <w:t>Profile</w:t>
                            </w:r>
                          </w:p>
                          <w:p w14:paraId="6BB2305A" w14:textId="2F99CBCC" w:rsidR="00F02183" w:rsidRPr="00F02183" w:rsidRDefault="00E462E1" w:rsidP="00F02183">
                            <w:r w:rsidRPr="00E462E1">
                              <w:t xml:space="preserve">Aspiring IT professional currently pursuing a degree in Information Technology, eager to apply knowledge and skills in a dynamic and </w:t>
                            </w:r>
                            <w:proofErr w:type="gramStart"/>
                            <w:r w:rsidRPr="00E462E1">
                              <w:t>growth oriented</w:t>
                            </w:r>
                            <w:proofErr w:type="gramEnd"/>
                            <w:r w:rsidRPr="00E462E1">
                              <w:t xml:space="preserve">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7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2pt;margin-top:190.8pt;width:369.35pt;height:1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" filled="f" stroked="f">
                <v:textbox>
                  <w:txbxContent>
                    <w:p w14:paraId="0BAE2791" w14:textId="77777777" w:rsidR="00F02183" w:rsidRPr="00D71668" w:rsidRDefault="00F02183" w:rsidP="00D71668">
                      <w:pPr>
                        <w:pStyle w:val="Heading2"/>
                      </w:pPr>
                      <w:r w:rsidRPr="00D71668">
                        <w:t>Profile</w:t>
                      </w:r>
                    </w:p>
                    <w:p w14:paraId="6BB2305A" w14:textId="2F99CBCC" w:rsidR="00F02183" w:rsidRPr="00F02183" w:rsidRDefault="00E462E1" w:rsidP="00F02183">
                      <w:r w:rsidRPr="00E462E1">
                        <w:t xml:space="preserve">Aspiring IT professional currently pursuing a degree in Information Technology, eager to apply knowledge and skills in a dynamic and </w:t>
                      </w:r>
                      <w:proofErr w:type="gramStart"/>
                      <w:r w:rsidRPr="00E462E1">
                        <w:t>growth oriented</w:t>
                      </w:r>
                      <w:proofErr w:type="gramEnd"/>
                      <w:r w:rsidRPr="00E462E1">
                        <w:t xml:space="preserve"> organization.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1" layoutInCell="1" allowOverlap="1" wp14:anchorId="77A85177" wp14:editId="75F498CC">
                <wp:simplePos x="0" y="0"/>
                <wp:positionH relativeFrom="page">
                  <wp:posOffset>2609215</wp:posOffset>
                </wp:positionH>
                <wp:positionV relativeFrom="page">
                  <wp:posOffset>3665220</wp:posOffset>
                </wp:positionV>
                <wp:extent cx="4690745" cy="554101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554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C825" w14:textId="77777777" w:rsidR="00F02183" w:rsidRPr="00F02183" w:rsidRDefault="00F02183" w:rsidP="00D71668">
                            <w:pPr>
                              <w:pStyle w:val="Heading2"/>
                            </w:pPr>
                            <w:r w:rsidRPr="00F02183">
                              <w:t>Work Experience</w:t>
                            </w:r>
                          </w:p>
                          <w:p w14:paraId="69BC7B17" w14:textId="77777777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Provided excellent customer service and maintained high standards of cleanliness</w:t>
                            </w:r>
                          </w:p>
                          <w:p w14:paraId="096DCA38" w14:textId="682508C2" w:rsidR="00F02183" w:rsidRPr="00F02183" w:rsidRDefault="00E462E1" w:rsidP="00D71668">
                            <w:pPr>
                              <w:pStyle w:val="ListBullet"/>
                            </w:pPr>
                            <w:r w:rsidRPr="00E462E1">
                              <w:t>Assisted in food preparation and order fulfillment</w:t>
                            </w:r>
                          </w:p>
                          <w:p w14:paraId="3DF86BA5" w14:textId="77777777" w:rsidR="00E462E1" w:rsidRDefault="00E462E1" w:rsidP="00F02183">
                            <w:pPr>
                              <w:pStyle w:val="ListBullet"/>
                            </w:pPr>
                            <w:r w:rsidRPr="00E462E1">
                              <w:t>Managed cash register operations and handled transactions efficiently</w:t>
                            </w:r>
                          </w:p>
                          <w:p w14:paraId="37B6E452" w14:textId="1EF87DA2" w:rsidR="00F02183" w:rsidRDefault="00E462E1" w:rsidP="00F02183">
                            <w:pPr>
                              <w:pStyle w:val="ListBullet"/>
                            </w:pPr>
                            <w:r w:rsidRPr="00E462E1">
                              <w:t>Worked collaboratively with team members to ensure smooth operations</w:t>
                            </w:r>
                          </w:p>
                          <w:p w14:paraId="6F6377B0" w14:textId="42E8B427" w:rsidR="00E462E1" w:rsidRDefault="00E462E1" w:rsidP="00F02183">
                            <w:pPr>
                              <w:pStyle w:val="ListBullet"/>
                            </w:pPr>
                            <w:r>
                              <w:t>Office Assistant Intern in B</w:t>
                            </w:r>
                            <w:r w:rsidRPr="00E462E1">
                              <w:t>ureau</w:t>
                            </w:r>
                            <w:r>
                              <w:t xml:space="preserve"> of Fire Protection</w:t>
                            </w:r>
                          </w:p>
                          <w:p w14:paraId="067704EA" w14:textId="77777777" w:rsidR="00E462E1" w:rsidRPr="00F02183" w:rsidRDefault="00E462E1" w:rsidP="00F02183"/>
                          <w:p w14:paraId="7E61ED82" w14:textId="0A870E3A" w:rsidR="00D71668" w:rsidRDefault="00BD1C9B" w:rsidP="00D71668">
                            <w:pPr>
                              <w:pStyle w:val="Heading3"/>
                            </w:pPr>
                            <w:r>
                              <w:t>Skills</w:t>
                            </w:r>
                          </w:p>
                          <w:p w14:paraId="46E097E4" w14:textId="77777777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Project Management Skills</w:t>
                            </w:r>
                          </w:p>
                          <w:p w14:paraId="401B7EBB" w14:textId="77777777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Problem-solving and analytical skills</w:t>
                            </w:r>
                          </w:p>
                          <w:p w14:paraId="22AA69B4" w14:textId="77777777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Negotiation</w:t>
                            </w:r>
                          </w:p>
                          <w:p w14:paraId="2D5D8507" w14:textId="77777777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Critical Thinking</w:t>
                            </w:r>
                          </w:p>
                          <w:p w14:paraId="61C854D8" w14:textId="6668311C" w:rsidR="00E462E1" w:rsidRDefault="00E462E1" w:rsidP="00D71668">
                            <w:pPr>
                              <w:pStyle w:val="ListBullet"/>
                            </w:pPr>
                            <w:r w:rsidRPr="00E462E1">
                              <w:t>Active Listening</w:t>
                            </w:r>
                          </w:p>
                          <w:p w14:paraId="55B578E3" w14:textId="52EBDF6C" w:rsidR="00F02183" w:rsidRDefault="00BD1C9B" w:rsidP="00D71668">
                            <w:pPr>
                              <w:pStyle w:val="ListBullet"/>
                            </w:pPr>
                            <w:r w:rsidRPr="00BD1C9B">
                              <w:t>Communication Skills</w:t>
                            </w:r>
                          </w:p>
                          <w:p w14:paraId="5983C4A3" w14:textId="384AF5BB" w:rsidR="00BD1C9B" w:rsidRDefault="00BD1C9B" w:rsidP="00D71668">
                            <w:pPr>
                              <w:pStyle w:val="ListBullet"/>
                            </w:pPr>
                            <w:r>
                              <w:t>Web Development (Html, CSS, JavaScript</w:t>
                            </w:r>
                          </w:p>
                          <w:p w14:paraId="5863B40B" w14:textId="361128D1" w:rsidR="00BD1C9B" w:rsidRDefault="00BD1C9B" w:rsidP="00BD1C9B">
                            <w:pPr>
                              <w:pStyle w:val="ListBullet"/>
                            </w:pPr>
                            <w:r>
                              <w:t>Application Development (C#, Android Studio, MySql, Java)</w:t>
                            </w:r>
                          </w:p>
                          <w:p w14:paraId="7CB82D78" w14:textId="43450B7F" w:rsidR="00BD1C9B" w:rsidRDefault="00BD1C9B" w:rsidP="00BD1C9B">
                            <w:pPr>
                              <w:pStyle w:val="ListBullet"/>
                            </w:pPr>
                            <w:r>
                              <w:t>Graphic Design</w:t>
                            </w:r>
                          </w:p>
                          <w:p w14:paraId="38B21E7A" w14:textId="7E09AD98" w:rsidR="00BD1C9B" w:rsidRDefault="00BD1C9B" w:rsidP="00D71668">
                            <w:pPr>
                              <w:pStyle w:val="ListBullet"/>
                            </w:pPr>
                            <w:r>
                              <w:t>Front End, Back End Designer</w:t>
                            </w:r>
                          </w:p>
                          <w:p w14:paraId="2EFE397E" w14:textId="2370ED38" w:rsidR="00BD1C9B" w:rsidRPr="00F02183" w:rsidRDefault="00BD1C9B" w:rsidP="00D71668">
                            <w:pPr>
                              <w:pStyle w:val="ListBullet"/>
                            </w:pPr>
                            <w:r>
                              <w:t>Debugging, Microsoft Office</w:t>
                            </w:r>
                          </w:p>
                          <w:p w14:paraId="2DEB897D" w14:textId="77777777" w:rsidR="00F02183" w:rsidRPr="00F02183" w:rsidRDefault="00F02183" w:rsidP="00F021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177" id="_x0000_s1027" type="#_x0000_t202" style="position:absolute;left:0;text-align:left;margin-left:205.45pt;margin-top:288.6pt;width:369.35pt;height:436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" filled="f" stroked="f">
                <v:textbox>
                  <w:txbxContent>
                    <w:p w14:paraId="4E4EC825" w14:textId="77777777" w:rsidR="00F02183" w:rsidRPr="00F02183" w:rsidRDefault="00F02183" w:rsidP="00D71668">
                      <w:pPr>
                        <w:pStyle w:val="Heading2"/>
                      </w:pPr>
                      <w:r w:rsidRPr="00F02183">
                        <w:t>Work Experience</w:t>
                      </w:r>
                    </w:p>
                    <w:p w14:paraId="69BC7B17" w14:textId="77777777" w:rsidR="00E462E1" w:rsidRDefault="00E462E1" w:rsidP="00D71668">
                      <w:pPr>
                        <w:pStyle w:val="ListBullet"/>
                      </w:pPr>
                      <w:r w:rsidRPr="00E462E1">
                        <w:t>Provided excellent customer service and maintained high standards of cleanliness</w:t>
                      </w:r>
                    </w:p>
                    <w:p w14:paraId="096DCA38" w14:textId="682508C2" w:rsidR="00F02183" w:rsidRPr="00F02183" w:rsidRDefault="00E462E1" w:rsidP="00D71668">
                      <w:pPr>
                        <w:pStyle w:val="ListBullet"/>
                      </w:pPr>
                      <w:r w:rsidRPr="00E462E1">
                        <w:t>Assisted in food preparation and order fulfillment</w:t>
                      </w:r>
                    </w:p>
                    <w:p w14:paraId="3DF86BA5" w14:textId="77777777" w:rsidR="00E462E1" w:rsidRDefault="00E462E1" w:rsidP="00F02183">
                      <w:pPr>
                        <w:pStyle w:val="ListBullet"/>
                      </w:pPr>
                      <w:r w:rsidRPr="00E462E1">
                        <w:t>Managed cash register operations and handled transactions efficiently</w:t>
                      </w:r>
                    </w:p>
                    <w:p w14:paraId="37B6E452" w14:textId="1EF87DA2" w:rsidR="00F02183" w:rsidRDefault="00E462E1" w:rsidP="00F02183">
                      <w:pPr>
                        <w:pStyle w:val="ListBullet"/>
                      </w:pPr>
                      <w:r w:rsidRPr="00E462E1">
                        <w:t>Worked collaboratively with team members to ensure smooth operations</w:t>
                      </w:r>
                    </w:p>
                    <w:p w14:paraId="6F6377B0" w14:textId="42E8B427" w:rsidR="00E462E1" w:rsidRDefault="00E462E1" w:rsidP="00F02183">
                      <w:pPr>
                        <w:pStyle w:val="ListBullet"/>
                      </w:pPr>
                      <w:r>
                        <w:t>Office Assistant Intern in B</w:t>
                      </w:r>
                      <w:r w:rsidRPr="00E462E1">
                        <w:t>ureau</w:t>
                      </w:r>
                      <w:r>
                        <w:t xml:space="preserve"> of Fire Protection</w:t>
                      </w:r>
                    </w:p>
                    <w:p w14:paraId="067704EA" w14:textId="77777777" w:rsidR="00E462E1" w:rsidRPr="00F02183" w:rsidRDefault="00E462E1" w:rsidP="00F02183"/>
                    <w:p w14:paraId="7E61ED82" w14:textId="0A870E3A" w:rsidR="00D71668" w:rsidRDefault="00BD1C9B" w:rsidP="00D71668">
                      <w:pPr>
                        <w:pStyle w:val="Heading3"/>
                      </w:pPr>
                      <w:r>
                        <w:t>Skills</w:t>
                      </w:r>
                    </w:p>
                    <w:p w14:paraId="46E097E4" w14:textId="77777777" w:rsidR="00E462E1" w:rsidRDefault="00E462E1" w:rsidP="00D71668">
                      <w:pPr>
                        <w:pStyle w:val="ListBullet"/>
                      </w:pPr>
                      <w:r w:rsidRPr="00E462E1">
                        <w:t>Project Management Skills</w:t>
                      </w:r>
                    </w:p>
                    <w:p w14:paraId="401B7EBB" w14:textId="77777777" w:rsidR="00E462E1" w:rsidRDefault="00E462E1" w:rsidP="00D71668">
                      <w:pPr>
                        <w:pStyle w:val="ListBullet"/>
                      </w:pPr>
                      <w:r w:rsidRPr="00E462E1">
                        <w:t>Problem-solving and analytical skills</w:t>
                      </w:r>
                    </w:p>
                    <w:p w14:paraId="22AA69B4" w14:textId="77777777" w:rsidR="00E462E1" w:rsidRDefault="00E462E1" w:rsidP="00D71668">
                      <w:pPr>
                        <w:pStyle w:val="ListBullet"/>
                      </w:pPr>
                      <w:r w:rsidRPr="00E462E1">
                        <w:t>Negotiation</w:t>
                      </w:r>
                    </w:p>
                    <w:p w14:paraId="2D5D8507" w14:textId="77777777" w:rsidR="00E462E1" w:rsidRDefault="00E462E1" w:rsidP="00D71668">
                      <w:pPr>
                        <w:pStyle w:val="ListBullet"/>
                      </w:pPr>
                      <w:r w:rsidRPr="00E462E1">
                        <w:t>Critical Thinking</w:t>
                      </w:r>
                    </w:p>
                    <w:p w14:paraId="61C854D8" w14:textId="6668311C" w:rsidR="00E462E1" w:rsidRDefault="00E462E1" w:rsidP="00D71668">
                      <w:pPr>
                        <w:pStyle w:val="ListBullet"/>
                      </w:pPr>
                      <w:r w:rsidRPr="00E462E1">
                        <w:t>Active Listening</w:t>
                      </w:r>
                    </w:p>
                    <w:p w14:paraId="55B578E3" w14:textId="52EBDF6C" w:rsidR="00F02183" w:rsidRDefault="00BD1C9B" w:rsidP="00D71668">
                      <w:pPr>
                        <w:pStyle w:val="ListBullet"/>
                      </w:pPr>
                      <w:r w:rsidRPr="00BD1C9B">
                        <w:t>Communication Skills</w:t>
                      </w:r>
                    </w:p>
                    <w:p w14:paraId="5983C4A3" w14:textId="384AF5BB" w:rsidR="00BD1C9B" w:rsidRDefault="00BD1C9B" w:rsidP="00D71668">
                      <w:pPr>
                        <w:pStyle w:val="ListBullet"/>
                      </w:pPr>
                      <w:r>
                        <w:t>Web Development (Html, CSS, JavaScript</w:t>
                      </w:r>
                    </w:p>
                    <w:p w14:paraId="5863B40B" w14:textId="361128D1" w:rsidR="00BD1C9B" w:rsidRDefault="00BD1C9B" w:rsidP="00BD1C9B">
                      <w:pPr>
                        <w:pStyle w:val="ListBullet"/>
                      </w:pPr>
                      <w:r>
                        <w:t xml:space="preserve">Application Development (C#, Android Studio,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>, Java)</w:t>
                      </w:r>
                    </w:p>
                    <w:p w14:paraId="7CB82D78" w14:textId="43450B7F" w:rsidR="00BD1C9B" w:rsidRDefault="00BD1C9B" w:rsidP="00BD1C9B">
                      <w:pPr>
                        <w:pStyle w:val="ListBullet"/>
                      </w:pPr>
                      <w:r>
                        <w:t>Graphic Design</w:t>
                      </w:r>
                    </w:p>
                    <w:p w14:paraId="38B21E7A" w14:textId="7E09AD98" w:rsidR="00BD1C9B" w:rsidRDefault="00BD1C9B" w:rsidP="00D71668">
                      <w:pPr>
                        <w:pStyle w:val="ListBullet"/>
                      </w:pPr>
                      <w:r>
                        <w:t>Front End, Back End Designer</w:t>
                      </w:r>
                    </w:p>
                    <w:p w14:paraId="2EFE397E" w14:textId="2370ED38" w:rsidR="00BD1C9B" w:rsidRPr="00F02183" w:rsidRDefault="00BD1C9B" w:rsidP="00D71668">
                      <w:pPr>
                        <w:pStyle w:val="ListBullet"/>
                      </w:pPr>
                      <w:r>
                        <w:t>Debugging, Microsoft Office</w:t>
                      </w:r>
                    </w:p>
                    <w:p w14:paraId="2DEB897D" w14:textId="77777777" w:rsidR="00F02183" w:rsidRPr="00F02183" w:rsidRDefault="00F02183" w:rsidP="00F02183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2BDB50FE" wp14:editId="17BEDA6C">
                <wp:simplePos x="0" y="0"/>
                <wp:positionH relativeFrom="page">
                  <wp:posOffset>2395855</wp:posOffset>
                </wp:positionH>
                <wp:positionV relativeFrom="page">
                  <wp:posOffset>2523490</wp:posOffset>
                </wp:positionV>
                <wp:extent cx="128016" cy="109728"/>
                <wp:effectExtent l="9208" t="0" r="0" b="0"/>
                <wp:wrapNone/>
                <wp:docPr id="47212609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" cy="109728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68C6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alt="&quot;&quot;" style="position:absolute;margin-left:188.65pt;margin-top:198.7pt;width:10.1pt;height:8.6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0FCE12EA" wp14:editId="4705331F">
                <wp:simplePos x="0" y="0"/>
                <wp:positionH relativeFrom="page">
                  <wp:posOffset>2417445</wp:posOffset>
                </wp:positionH>
                <wp:positionV relativeFrom="page">
                  <wp:posOffset>3725545</wp:posOffset>
                </wp:positionV>
                <wp:extent cx="127635" cy="109220"/>
                <wp:effectExtent l="9208" t="0" r="0" b="0"/>
                <wp:wrapNone/>
                <wp:docPr id="129485870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4D0E" id="Isosceles Triangle 16" o:spid="_x0000_s1026" type="#_x0000_t5" alt="&quot;&quot;" style="position:absolute;margin-left:190.35pt;margin-top:293.35pt;width:10.05pt;height:8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 w:rsidRPr="0034063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0F1D4066" wp14:editId="703C4E5C">
                <wp:simplePos x="0" y="0"/>
                <wp:positionH relativeFrom="page">
                  <wp:posOffset>438785</wp:posOffset>
                </wp:positionH>
                <wp:positionV relativeFrom="page">
                  <wp:posOffset>6327775</wp:posOffset>
                </wp:positionV>
                <wp:extent cx="1728216" cy="1901952"/>
                <wp:effectExtent l="0" t="0" r="0" b="31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216" cy="1901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E28A" w14:textId="7A3977D8" w:rsidR="00F02183" w:rsidRPr="00BD1C9B" w:rsidRDefault="00F02183" w:rsidP="00D71668">
                            <w:pPr>
                              <w:pStyle w:val="Normalwhite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4066" id="Text Box 21" o:spid="_x0000_s1028" type="#_x0000_t202" style="position:absolute;left:0;text-align:left;margin-left:34.55pt;margin-top:498.25pt;width:136.1pt;height:14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" filled="f" stroked="f">
                <v:textbox>
                  <w:txbxContent>
                    <w:p w14:paraId="71FBE28A" w14:textId="7A3977D8" w:rsidR="00F02183" w:rsidRPr="00BD1C9B" w:rsidRDefault="00F02183" w:rsidP="00D71668">
                      <w:pPr>
                        <w:pStyle w:val="Normalwhite"/>
                        <w:rPr>
                          <w:lang w:val="en-PH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 w:rsidRPr="00444F90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5497204C" wp14:editId="5EE17205">
                <wp:simplePos x="0" y="0"/>
                <wp:positionH relativeFrom="page">
                  <wp:posOffset>281940</wp:posOffset>
                </wp:positionH>
                <wp:positionV relativeFrom="page">
                  <wp:posOffset>4343400</wp:posOffset>
                </wp:positionV>
                <wp:extent cx="1906270" cy="2034540"/>
                <wp:effectExtent l="0" t="0" r="0" b="381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203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1D2EB" w14:textId="55D46CC4" w:rsidR="00F02183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b/>
                                <w:bCs/>
                              </w:rPr>
                            </w:pPr>
                            <w:r w:rsidRPr="00BD1C9B">
                              <w:rPr>
                                <w:b/>
                                <w:bCs/>
                              </w:rPr>
                              <w:t>PERSONAL INFORMATION</w:t>
                            </w:r>
                          </w:p>
                          <w:p w14:paraId="3B541DBD" w14:textId="77777777" w:rsid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b/>
                                <w:bCs/>
                              </w:rPr>
                            </w:pPr>
                          </w:p>
                          <w:p w14:paraId="5C143924" w14:textId="7BF32433" w:rsid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Date of </w:t>
                            </w:r>
                            <w:r>
                              <w:t>Birth : June 05, 2005</w:t>
                            </w:r>
                          </w:p>
                          <w:p w14:paraId="64D4BAE8" w14:textId="77777777" w:rsid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2173D4B6" w14:textId="3598DB9F" w:rsid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Nationality: Filipino</w:t>
                            </w:r>
                          </w:p>
                          <w:p w14:paraId="3C47F816" w14:textId="77777777" w:rsid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50731078" w14:textId="04D774E9" w:rsidR="00BD1C9B" w:rsidRPr="00BD1C9B" w:rsidRDefault="00BD1C9B" w:rsidP="00BD1C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Language: English, Filipino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204C" id="Text Box 14" o:spid="_x0000_s1029" type="#_x0000_t202" style="position:absolute;left:0;text-align:left;margin-left:22.2pt;margin-top:342pt;width:150.1pt;height:160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" filled="f" stroked="f">
                <v:textbox>
                  <w:txbxContent>
                    <w:p w14:paraId="42E1D2EB" w14:textId="55D46CC4" w:rsidR="00F02183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b/>
                          <w:bCs/>
                        </w:rPr>
                      </w:pPr>
                      <w:r w:rsidRPr="00BD1C9B">
                        <w:rPr>
                          <w:b/>
                          <w:bCs/>
                        </w:rPr>
                        <w:t>PERSONAL INFORMATION</w:t>
                      </w:r>
                    </w:p>
                    <w:p w14:paraId="3B541DBD" w14:textId="77777777" w:rsid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b/>
                          <w:bCs/>
                        </w:rPr>
                      </w:pPr>
                    </w:p>
                    <w:p w14:paraId="5C143924" w14:textId="7BF32433" w:rsid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Date of </w:t>
                      </w:r>
                      <w:proofErr w:type="gramStart"/>
                      <w:r>
                        <w:t>Birth :</w:t>
                      </w:r>
                      <w:proofErr w:type="gramEnd"/>
                      <w:r>
                        <w:t xml:space="preserve"> June 05, 2005</w:t>
                      </w:r>
                    </w:p>
                    <w:p w14:paraId="64D4BAE8" w14:textId="77777777" w:rsid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2173D4B6" w14:textId="3598DB9F" w:rsid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Nationality: Filipino</w:t>
                      </w:r>
                    </w:p>
                    <w:p w14:paraId="3C47F816" w14:textId="77777777" w:rsid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50731078" w14:textId="04D774E9" w:rsidR="00BD1C9B" w:rsidRPr="00BD1C9B" w:rsidRDefault="00BD1C9B" w:rsidP="00BD1C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Language: English, Filipino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6BAF3A83" wp14:editId="321C9C82">
                <wp:simplePos x="0" y="0"/>
                <wp:positionH relativeFrom="page">
                  <wp:posOffset>127635</wp:posOffset>
                </wp:positionH>
                <wp:positionV relativeFrom="page">
                  <wp:posOffset>2513965</wp:posOffset>
                </wp:positionV>
                <wp:extent cx="127635" cy="109220"/>
                <wp:effectExtent l="9208" t="0" r="0" b="0"/>
                <wp:wrapNone/>
                <wp:docPr id="16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41A1" id="Isosceles Triangle 16" o:spid="_x0000_s1026" type="#_x0000_t5" alt="&quot;&quot;" style="position:absolute;margin-left:10.05pt;margin-top:197.95pt;width:10.05pt;height:8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7D1612B7" wp14:editId="0737F304">
                <wp:simplePos x="0" y="0"/>
                <wp:positionH relativeFrom="page">
                  <wp:posOffset>145415</wp:posOffset>
                </wp:positionH>
                <wp:positionV relativeFrom="page">
                  <wp:posOffset>4434205</wp:posOffset>
                </wp:positionV>
                <wp:extent cx="127635" cy="109220"/>
                <wp:effectExtent l="9208" t="0" r="0" b="0"/>
                <wp:wrapNone/>
                <wp:docPr id="121992336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FFFD" id="Isosceles Triangle 16" o:spid="_x0000_s1026" type="#_x0000_t5" alt="&quot;&quot;" style="position:absolute;margin-left:11.45pt;margin-top:349.15pt;width:10.05pt;height:8.6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64499399" wp14:editId="3F383AE2">
                <wp:simplePos x="0" y="0"/>
                <wp:positionH relativeFrom="page">
                  <wp:posOffset>2505710</wp:posOffset>
                </wp:positionH>
                <wp:positionV relativeFrom="page">
                  <wp:posOffset>311150</wp:posOffset>
                </wp:positionV>
                <wp:extent cx="2688336" cy="804672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336" cy="80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5067" w14:textId="22458D47" w:rsidR="008259E5" w:rsidRPr="00E462E1" w:rsidRDefault="00E462E1" w:rsidP="008259E5">
                            <w:pPr>
                              <w:pStyle w:val="Title"/>
                              <w:rPr>
                                <w:color w:val="E8E8E8" w:themeColor="background2"/>
                                <w:sz w:val="40"/>
                                <w:szCs w:val="40"/>
                                <w:lang w:val="en-PH"/>
                              </w:rPr>
                            </w:pPr>
                            <w:r w:rsidRPr="00E462E1">
                              <w:rPr>
                                <w:color w:val="E8E8E8" w:themeColor="background2"/>
                                <w:sz w:val="40"/>
                                <w:szCs w:val="40"/>
                                <w:lang w:val="en-PH"/>
                              </w:rPr>
                              <w:t>leonard</w:t>
                            </w:r>
                            <w:r>
                              <w:rPr>
                                <w:color w:val="E8E8E8" w:themeColor="background2"/>
                                <w:sz w:val="40"/>
                                <w:szCs w:val="40"/>
                                <w:lang w:val="en-PH"/>
                              </w:rPr>
                              <w:t xml:space="preserve"> soriano dacpano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9399" id="_x0000_s1030" type="#_x0000_t202" style="position:absolute;left:0;text-align:left;margin-left:197.3pt;margin-top:24.5pt;width:211.7pt;height:63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" filled="f" stroked="f">
                <v:textbox>
                  <w:txbxContent>
                    <w:p w14:paraId="08185067" w14:textId="22458D47" w:rsidR="008259E5" w:rsidRPr="00E462E1" w:rsidRDefault="00E462E1" w:rsidP="008259E5">
                      <w:pPr>
                        <w:pStyle w:val="Title"/>
                        <w:rPr>
                          <w:color w:val="E8E8E8" w:themeColor="background2"/>
                          <w:sz w:val="40"/>
                          <w:szCs w:val="40"/>
                          <w:lang w:val="en-PH"/>
                        </w:rPr>
                      </w:pPr>
                      <w:r w:rsidRPr="00E462E1">
                        <w:rPr>
                          <w:color w:val="E8E8E8" w:themeColor="background2"/>
                          <w:sz w:val="40"/>
                          <w:szCs w:val="40"/>
                          <w:lang w:val="en-PH"/>
                        </w:rPr>
                        <w:t>leonard</w:t>
                      </w:r>
                      <w:r>
                        <w:rPr>
                          <w:color w:val="E8E8E8" w:themeColor="background2"/>
                          <w:sz w:val="40"/>
                          <w:szCs w:val="40"/>
                          <w:lang w:val="en-PH"/>
                        </w:rPr>
                        <w:t xml:space="preserve"> soriano dacpano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048704AD" wp14:editId="4ACB0E54">
                <wp:simplePos x="0" y="0"/>
                <wp:positionH relativeFrom="page">
                  <wp:posOffset>2523490</wp:posOffset>
                </wp:positionH>
                <wp:positionV relativeFrom="page">
                  <wp:posOffset>1280160</wp:posOffset>
                </wp:positionV>
                <wp:extent cx="2807208" cy="384048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208" cy="384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E2FE5" w14:textId="22C6575F" w:rsidR="008259E5" w:rsidRPr="008259E5" w:rsidRDefault="008259E5" w:rsidP="008259E5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04AD" id="_x0000_s1031" type="#_x0000_t202" style="position:absolute;left:0;text-align:left;margin-left:198.7pt;margin-top:100.8pt;width:221.05pt;height:3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" filled="f" stroked="f">
                <v:textbox>
                  <w:txbxContent>
                    <w:p w14:paraId="221E2FE5" w14:textId="22C6575F" w:rsidR="008259E5" w:rsidRPr="008259E5" w:rsidRDefault="008259E5" w:rsidP="008259E5">
                      <w:pPr>
                        <w:pStyle w:val="Subtitle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6AF1902B" wp14:editId="5034B1CA">
                <wp:simplePos x="0" y="0"/>
                <wp:positionH relativeFrom="page">
                  <wp:posOffset>2624455</wp:posOffset>
                </wp:positionH>
                <wp:positionV relativeFrom="page">
                  <wp:posOffset>1207135</wp:posOffset>
                </wp:positionV>
                <wp:extent cx="1508760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60A5E" id="Straight Connector 9" o:spid="_x0000_s1026" alt="&quot;&quot;" style="position:absolute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06.65pt,95.05pt" to="325.4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" strokecolor="black [3200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10956914" wp14:editId="06F7C105">
                <wp:simplePos x="0" y="0"/>
                <wp:positionH relativeFrom="margin">
                  <wp:posOffset>5013960</wp:posOffset>
                </wp:positionH>
                <wp:positionV relativeFrom="page">
                  <wp:posOffset>388620</wp:posOffset>
                </wp:positionV>
                <wp:extent cx="2270760" cy="13620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4F7F" w14:textId="5506EDF5" w:rsidR="00F02183" w:rsidRPr="00955CFF" w:rsidRDefault="00E462E1" w:rsidP="00955CFF">
                            <w:pPr>
                              <w:pStyle w:val="Contactinfo"/>
                            </w:pPr>
                            <w:r>
                              <w:t xml:space="preserve">+63 928 154 </w:t>
                            </w:r>
                            <w:r w:rsidR="0042437A">
                              <w:t>8</w:t>
                            </w:r>
                            <w:r>
                              <w:t>720</w:t>
                            </w:r>
                          </w:p>
                          <w:p w14:paraId="6175714F" w14:textId="01FCC901" w:rsidR="00F02183" w:rsidRPr="00955CFF" w:rsidRDefault="00E462E1" w:rsidP="00955CFF">
                            <w:pPr>
                              <w:pStyle w:val="Contactinfo"/>
                            </w:pPr>
                            <w:r>
                              <w:t>Nhaddacpano@gmail</w:t>
                            </w:r>
                            <w:r w:rsidR="00F02183" w:rsidRPr="00955CFF">
                              <w:t>.com</w:t>
                            </w:r>
                          </w:p>
                          <w:p w14:paraId="7188CA0C" w14:textId="5233C9AB" w:rsidR="00F02183" w:rsidRPr="00955CFF" w:rsidRDefault="00E462E1" w:rsidP="00955CFF">
                            <w:pPr>
                              <w:pStyle w:val="Contactinfo"/>
                            </w:pPr>
                            <w:r>
                              <w:t>Pangasinan, Philippines</w:t>
                            </w:r>
                          </w:p>
                          <w:p w14:paraId="27BC3336" w14:textId="3EC725B7" w:rsidR="00F02183" w:rsidRPr="00955CFF" w:rsidRDefault="00F02183" w:rsidP="00955CFF">
                            <w:pPr>
                              <w:pStyle w:val="Contactinfo"/>
                            </w:pPr>
                            <w:r w:rsidRPr="00955CFF">
                              <w:t>www.LinkedIn.com/</w:t>
                            </w:r>
                            <w:r w:rsidR="00E462E1">
                              <w:t>leonarddacpano</w:t>
                            </w:r>
                          </w:p>
                          <w:p w14:paraId="7A05540A" w14:textId="77777777" w:rsidR="008259E5" w:rsidRPr="00955CFF" w:rsidRDefault="008259E5" w:rsidP="00955CF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691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394.8pt;margin-top:30.6pt;width:178.8pt;height:10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" filled="f" stroked="f">
                <v:textbox>
                  <w:txbxContent>
                    <w:p w14:paraId="1E8B4F7F" w14:textId="5506EDF5" w:rsidR="00F02183" w:rsidRPr="00955CFF" w:rsidRDefault="00E462E1" w:rsidP="00955CFF">
                      <w:pPr>
                        <w:pStyle w:val="Contactinfo"/>
                      </w:pPr>
                      <w:r>
                        <w:t xml:space="preserve">+63 928 154 </w:t>
                      </w:r>
                      <w:r w:rsidR="0042437A">
                        <w:t>8</w:t>
                      </w:r>
                      <w:r>
                        <w:t>720</w:t>
                      </w:r>
                    </w:p>
                    <w:p w14:paraId="6175714F" w14:textId="01FCC901" w:rsidR="00F02183" w:rsidRPr="00955CFF" w:rsidRDefault="00E462E1" w:rsidP="00955CFF">
                      <w:pPr>
                        <w:pStyle w:val="Contactinfo"/>
                      </w:pPr>
                      <w:r>
                        <w:t>Nhaddacpano@gmail</w:t>
                      </w:r>
                      <w:r w:rsidR="00F02183" w:rsidRPr="00955CFF">
                        <w:t>.com</w:t>
                      </w:r>
                    </w:p>
                    <w:p w14:paraId="7188CA0C" w14:textId="5233C9AB" w:rsidR="00F02183" w:rsidRPr="00955CFF" w:rsidRDefault="00E462E1" w:rsidP="00955CFF">
                      <w:pPr>
                        <w:pStyle w:val="Contactinfo"/>
                      </w:pPr>
                      <w:r>
                        <w:t>Pangasinan, Philippines</w:t>
                      </w:r>
                    </w:p>
                    <w:p w14:paraId="27BC3336" w14:textId="3EC725B7" w:rsidR="00F02183" w:rsidRPr="00955CFF" w:rsidRDefault="00F02183" w:rsidP="00955CFF">
                      <w:pPr>
                        <w:pStyle w:val="Contactinfo"/>
                      </w:pPr>
                      <w:r w:rsidRPr="00955CFF">
                        <w:t>www.LinkedIn.com/</w:t>
                      </w:r>
                      <w:r w:rsidR="00E462E1">
                        <w:t>leonarddacpano</w:t>
                      </w:r>
                    </w:p>
                    <w:p w14:paraId="7A05540A" w14:textId="77777777" w:rsidR="008259E5" w:rsidRPr="00955CFF" w:rsidRDefault="008259E5" w:rsidP="00955CFF">
                      <w:pPr>
                        <w:pStyle w:val="Contactinfo"/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1" layoutInCell="1" allowOverlap="1" wp14:anchorId="70063B38" wp14:editId="3CB06CA6">
                <wp:simplePos x="0" y="0"/>
                <wp:positionH relativeFrom="page">
                  <wp:posOffset>5205730</wp:posOffset>
                </wp:positionH>
                <wp:positionV relativeFrom="page">
                  <wp:posOffset>454025</wp:posOffset>
                </wp:positionV>
                <wp:extent cx="164465" cy="1097280"/>
                <wp:effectExtent l="0" t="0" r="6985" b="7620"/>
                <wp:wrapSquare wrapText="bothSides"/>
                <wp:docPr id="15" name="Group 15" descr="Group of contact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097280"/>
                          <a:chOff x="0" y="0"/>
                          <a:chExt cx="162560" cy="1100468"/>
                        </a:xfrm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2907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4689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549" y="938543"/>
                            <a:ext cx="159463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8E652" id="Group 15" o:spid="_x0000_s1026" alt="Group of contact icons" style="position:absolute;margin-left:409.9pt;margin-top:35.75pt;width:12.95pt;height:86.4pt;z-index:251695104;mso-position-horizontal-relative:page;mso-position-vertical-relative:page;mso-width-relative:margin;mso-height-relative:margin" coordsize="1625,11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">
                  <v:imagedata r:id="rId17" o:title=""/>
                </v:shape>
                <v:shape id="Graphic 22" o:spid="_x0000_s1028" type="#_x0000_t75" style="position:absolute;top:3229;width:162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">
                  <v:imagedata r:id="rId18" o:title=""/>
                </v:shape>
                <v:shape id="Graphic 23" o:spid="_x0000_s1029" type="#_x0000_t75" style="position:absolute;top:6246;width:162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">
                  <v:imagedata r:id="rId19" o:title=""/>
                </v:shape>
                <v:shape id="Graphic 24" o:spid="_x0000_s1030" type="#_x0000_t75" style="position:absolute;left:15;top:9385;width:15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2E1942E3" wp14:editId="0194E922">
                <wp:simplePos x="0" y="0"/>
                <wp:positionH relativeFrom="page">
                  <wp:posOffset>309245</wp:posOffset>
                </wp:positionH>
                <wp:positionV relativeFrom="page">
                  <wp:posOffset>2432050</wp:posOffset>
                </wp:positionV>
                <wp:extent cx="1727835" cy="18561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185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C7ADF" w14:textId="77777777" w:rsidR="00F02183" w:rsidRPr="00F02183" w:rsidRDefault="00F02183" w:rsidP="00F02183">
                            <w:pPr>
                              <w:pStyle w:val="Heading1"/>
                            </w:pPr>
                            <w:r w:rsidRPr="00F02183">
                              <w:t>Education</w:t>
                            </w:r>
                          </w:p>
                          <w:p w14:paraId="0C2EC443" w14:textId="7EC21B39" w:rsidR="00F02183" w:rsidRDefault="00BD1C9B" w:rsidP="00D71668">
                            <w:pPr>
                              <w:pStyle w:val="Normalwhite"/>
                            </w:pPr>
                            <w:r w:rsidRPr="00BD1C9B">
                              <w:t>SECONDARY SCHOOL</w:t>
                            </w:r>
                          </w:p>
                          <w:p w14:paraId="212534D7" w14:textId="42B27647" w:rsidR="00BD1C9B" w:rsidRDefault="00BD1C9B" w:rsidP="00D71668">
                            <w:pPr>
                              <w:pStyle w:val="Normalwhite"/>
                            </w:pPr>
                            <w:r w:rsidRPr="00BD1C9B">
                              <w:t>Alaminos City National High School 2018-2023</w:t>
                            </w:r>
                          </w:p>
                          <w:p w14:paraId="51887CC7" w14:textId="77777777" w:rsidR="00BD1C9B" w:rsidRDefault="00BD1C9B" w:rsidP="00D71668">
                            <w:pPr>
                              <w:pStyle w:val="Normalwhite"/>
                            </w:pPr>
                          </w:p>
                          <w:p w14:paraId="1C8D4DFB" w14:textId="7D2C6FC5" w:rsidR="00BD1C9B" w:rsidRPr="00BD1C9B" w:rsidRDefault="00BD1C9B" w:rsidP="00D71668">
                            <w:pPr>
                              <w:pStyle w:val="Normalwhite"/>
                              <w:rPr>
                                <w:b/>
                                <w:bCs/>
                              </w:rPr>
                            </w:pPr>
                            <w:r w:rsidRPr="00BD1C9B">
                              <w:rPr>
                                <w:b/>
                                <w:bCs/>
                              </w:rPr>
                              <w:t>Current</w:t>
                            </w:r>
                          </w:p>
                          <w:p w14:paraId="74CA9FDE" w14:textId="4D9A225B" w:rsidR="008259E5" w:rsidRPr="00F02183" w:rsidRDefault="00BD1C9B" w:rsidP="00BD1C9B">
                            <w:pPr>
                              <w:pStyle w:val="Normalwhite"/>
                              <w:jc w:val="left"/>
                            </w:pPr>
                            <w:r w:rsidRPr="00BD1C9B">
                              <w:t>2</w:t>
                            </w:r>
                            <w:r w:rsidRPr="00BD1C9B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BD1C9B">
                              <w:t>Year</w:t>
                            </w:r>
                            <w:r>
                              <w:t xml:space="preserve"> </w:t>
                            </w:r>
                            <w:r w:rsidRPr="00BD1C9B">
                              <w:t>College, STI Alaminos 2023-Present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42E3" id="_x0000_s1033" type="#_x0000_t202" style="position:absolute;left:0;text-align:left;margin-left:24.35pt;margin-top:191.5pt;width:136.05pt;height:146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" filled="f" stroked="f">
                <v:textbox>
                  <w:txbxContent>
                    <w:p w14:paraId="7CAC7ADF" w14:textId="77777777" w:rsidR="00F02183" w:rsidRPr="00F02183" w:rsidRDefault="00F02183" w:rsidP="00F02183">
                      <w:pPr>
                        <w:pStyle w:val="Heading1"/>
                      </w:pPr>
                      <w:r w:rsidRPr="00F02183">
                        <w:t>Education</w:t>
                      </w:r>
                    </w:p>
                    <w:p w14:paraId="0C2EC443" w14:textId="7EC21B39" w:rsidR="00F02183" w:rsidRDefault="00BD1C9B" w:rsidP="00D71668">
                      <w:pPr>
                        <w:pStyle w:val="Normalwhite"/>
                      </w:pPr>
                      <w:r w:rsidRPr="00BD1C9B">
                        <w:t>SECONDARY SCHOOL</w:t>
                      </w:r>
                    </w:p>
                    <w:p w14:paraId="212534D7" w14:textId="42B27647" w:rsidR="00BD1C9B" w:rsidRDefault="00BD1C9B" w:rsidP="00D71668">
                      <w:pPr>
                        <w:pStyle w:val="Normalwhite"/>
                      </w:pPr>
                      <w:r w:rsidRPr="00BD1C9B">
                        <w:t>Alaminos City National High School 2018-2023</w:t>
                      </w:r>
                    </w:p>
                    <w:p w14:paraId="51887CC7" w14:textId="77777777" w:rsidR="00BD1C9B" w:rsidRDefault="00BD1C9B" w:rsidP="00D71668">
                      <w:pPr>
                        <w:pStyle w:val="Normalwhite"/>
                      </w:pPr>
                    </w:p>
                    <w:p w14:paraId="1C8D4DFB" w14:textId="7D2C6FC5" w:rsidR="00BD1C9B" w:rsidRPr="00BD1C9B" w:rsidRDefault="00BD1C9B" w:rsidP="00D71668">
                      <w:pPr>
                        <w:pStyle w:val="Normalwhite"/>
                        <w:rPr>
                          <w:b/>
                          <w:bCs/>
                        </w:rPr>
                      </w:pPr>
                      <w:r w:rsidRPr="00BD1C9B">
                        <w:rPr>
                          <w:b/>
                          <w:bCs/>
                        </w:rPr>
                        <w:t>Current</w:t>
                      </w:r>
                    </w:p>
                    <w:p w14:paraId="74CA9FDE" w14:textId="4D9A225B" w:rsidR="008259E5" w:rsidRPr="00F02183" w:rsidRDefault="00BD1C9B" w:rsidP="00BD1C9B">
                      <w:pPr>
                        <w:pStyle w:val="Normalwhite"/>
                        <w:jc w:val="left"/>
                      </w:pPr>
                      <w:r w:rsidRPr="00BD1C9B">
                        <w:t>2</w:t>
                      </w:r>
                      <w:r w:rsidRPr="00BD1C9B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Pr="00BD1C9B">
                        <w:t>Year</w:t>
                      </w:r>
                      <w:r>
                        <w:t xml:space="preserve"> </w:t>
                      </w:r>
                      <w:r w:rsidRPr="00BD1C9B">
                        <w:t>College, STI Alaminos 2023-Present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C39AE"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031B371C" wp14:editId="461DE6B7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814" cy="10058400"/>
                <wp:effectExtent l="0" t="0" r="0" b="0"/>
                <wp:wrapNone/>
                <wp:docPr id="409346637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814" cy="10058400"/>
                          <a:chOff x="0" y="0"/>
                          <a:chExt cx="7772814" cy="10058400"/>
                        </a:xfrm>
                      </wpg:grpSpPr>
                      <wps:wsp>
                        <wps:cNvPr id="1439553832" name="Rectangle 1439553832"/>
                        <wps:cNvSpPr/>
                        <wps:spPr>
                          <a:xfrm>
                            <a:off x="2261700" y="0"/>
                            <a:ext cx="5511114" cy="1947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16323" name="Rectangle 101016323"/>
                        <wps:cNvSpPr/>
                        <wps:spPr>
                          <a:xfrm>
                            <a:off x="0" y="0"/>
                            <a:ext cx="2259330" cy="100584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EB0D7" id="Group 9" o:spid="_x0000_s1026" alt="&quot;&quot;" style="position:absolute;margin-left:-36pt;margin-top:-18pt;width:612.05pt;height:11in;z-index:-251663360;mso-width-relative:margin;mso-height-relative:margin" coordsize="7772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">
                <v:rect id="Rectangle 1439553832" o:spid="_x0000_s1027" style="position:absolute;left:22617;width:55111;height:19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" fillcolor="#d8d8d8 [2732]" stroked="f" strokeweight="1pt"/>
                <v:rect id="Rectangle 101016323" o:spid="_x0000_s1028" style="position:absolute;width:2259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" fillcolor="#6b6b6b" stroked="f" strokeweight="1pt"/>
                <w10:anchorlock/>
              </v:group>
            </w:pict>
          </mc:Fallback>
        </mc:AlternateContent>
      </w:r>
    </w:p>
    <w:sectPr w:rsidR="003D0DFE" w:rsidSect="008259E5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85E1F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3748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80179">
    <w:abstractNumId w:val="2"/>
  </w:num>
  <w:num w:numId="2" w16cid:durableId="1083533073">
    <w:abstractNumId w:val="3"/>
  </w:num>
  <w:num w:numId="3" w16cid:durableId="1248880183">
    <w:abstractNumId w:val="4"/>
  </w:num>
  <w:num w:numId="4" w16cid:durableId="1034574705">
    <w:abstractNumId w:val="1"/>
  </w:num>
  <w:num w:numId="5" w16cid:durableId="191558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E1"/>
    <w:rsid w:val="00004F51"/>
    <w:rsid w:val="00020F56"/>
    <w:rsid w:val="00031503"/>
    <w:rsid w:val="0003754E"/>
    <w:rsid w:val="000429E8"/>
    <w:rsid w:val="000451D3"/>
    <w:rsid w:val="000501DB"/>
    <w:rsid w:val="00060F74"/>
    <w:rsid w:val="00077516"/>
    <w:rsid w:val="000F1213"/>
    <w:rsid w:val="000F713F"/>
    <w:rsid w:val="00163462"/>
    <w:rsid w:val="001841D1"/>
    <w:rsid w:val="001965C7"/>
    <w:rsid w:val="001E5685"/>
    <w:rsid w:val="001E57D7"/>
    <w:rsid w:val="00200BE5"/>
    <w:rsid w:val="00257458"/>
    <w:rsid w:val="002D512E"/>
    <w:rsid w:val="002F3A69"/>
    <w:rsid w:val="003102C7"/>
    <w:rsid w:val="00315588"/>
    <w:rsid w:val="00325F59"/>
    <w:rsid w:val="0034063E"/>
    <w:rsid w:val="00340BFE"/>
    <w:rsid w:val="00351F64"/>
    <w:rsid w:val="00353ADA"/>
    <w:rsid w:val="003A7E81"/>
    <w:rsid w:val="003D0DFE"/>
    <w:rsid w:val="00410D36"/>
    <w:rsid w:val="004156BB"/>
    <w:rsid w:val="0042437A"/>
    <w:rsid w:val="00475B42"/>
    <w:rsid w:val="004A018B"/>
    <w:rsid w:val="004A553C"/>
    <w:rsid w:val="004B79F8"/>
    <w:rsid w:val="004C35E0"/>
    <w:rsid w:val="004E4D08"/>
    <w:rsid w:val="005933EA"/>
    <w:rsid w:val="005F2437"/>
    <w:rsid w:val="00610653"/>
    <w:rsid w:val="0063333F"/>
    <w:rsid w:val="00637F90"/>
    <w:rsid w:val="00650B69"/>
    <w:rsid w:val="00680ED4"/>
    <w:rsid w:val="00686E42"/>
    <w:rsid w:val="00691706"/>
    <w:rsid w:val="006C1B5C"/>
    <w:rsid w:val="00750107"/>
    <w:rsid w:val="007657C1"/>
    <w:rsid w:val="00811B9B"/>
    <w:rsid w:val="008259E5"/>
    <w:rsid w:val="00847EAA"/>
    <w:rsid w:val="008A0338"/>
    <w:rsid w:val="008C57C3"/>
    <w:rsid w:val="00924880"/>
    <w:rsid w:val="00955CFF"/>
    <w:rsid w:val="009D0CC9"/>
    <w:rsid w:val="009E1FE6"/>
    <w:rsid w:val="009E3A3E"/>
    <w:rsid w:val="00AE4A2E"/>
    <w:rsid w:val="00AE7128"/>
    <w:rsid w:val="00B0186B"/>
    <w:rsid w:val="00B05823"/>
    <w:rsid w:val="00B15C72"/>
    <w:rsid w:val="00B32C90"/>
    <w:rsid w:val="00B67CE7"/>
    <w:rsid w:val="00B80990"/>
    <w:rsid w:val="00BC39AE"/>
    <w:rsid w:val="00BD0C31"/>
    <w:rsid w:val="00BD1C9B"/>
    <w:rsid w:val="00BD22B9"/>
    <w:rsid w:val="00BE37A9"/>
    <w:rsid w:val="00C272BB"/>
    <w:rsid w:val="00C3400B"/>
    <w:rsid w:val="00C77598"/>
    <w:rsid w:val="00C869D9"/>
    <w:rsid w:val="00D33E66"/>
    <w:rsid w:val="00D71668"/>
    <w:rsid w:val="00D83EF0"/>
    <w:rsid w:val="00D920AB"/>
    <w:rsid w:val="00D94635"/>
    <w:rsid w:val="00DD6D6A"/>
    <w:rsid w:val="00E21695"/>
    <w:rsid w:val="00E462E1"/>
    <w:rsid w:val="00E56732"/>
    <w:rsid w:val="00E724A0"/>
    <w:rsid w:val="00E937A9"/>
    <w:rsid w:val="00ED54C5"/>
    <w:rsid w:val="00F02183"/>
    <w:rsid w:val="00F50FFF"/>
    <w:rsid w:val="00FA7CEA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EBD1"/>
  <w15:chartTrackingRefBased/>
  <w15:docId w15:val="{FE90F98B-6F5B-4EB1-ACC9-B19DE651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3E"/>
    <w:pPr>
      <w:spacing w:after="0"/>
      <w:jc w:val="both"/>
    </w:pPr>
    <w:rPr>
      <w:rFonts w:cs="Mangal"/>
      <w:color w:val="747474" w:themeColor="background2" w:themeShade="80"/>
      <w:position w:val="9"/>
      <w:szCs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83"/>
    <w:pPr>
      <w:spacing w:after="140"/>
      <w:contextualSpacing/>
      <w:outlineLvl w:val="0"/>
    </w:pPr>
    <w:rPr>
      <w:b/>
      <w:bCs/>
      <w:caps/>
      <w:color w:val="FFFFFF" w:themeColor="background1"/>
      <w:spacing w:val="2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1668"/>
    <w:pPr>
      <w:spacing w:after="140"/>
      <w:outlineLvl w:val="1"/>
    </w:pPr>
    <w:rPr>
      <w:b/>
      <w:bCs/>
      <w:caps/>
      <w:color w:val="595959" w:themeColor="text1" w:themeTint="A6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71668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71668"/>
    <w:pPr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15C72"/>
    <w:pPr>
      <w:spacing w:line="240" w:lineRule="auto"/>
      <w:ind w:left="720"/>
      <w:contextualSpacing/>
      <w:jc w:val="center"/>
    </w:pPr>
  </w:style>
  <w:style w:type="paragraph" w:styleId="Date">
    <w:name w:val="Date"/>
    <w:basedOn w:val="Normal"/>
    <w:next w:val="Normal"/>
    <w:link w:val="DateChar"/>
    <w:uiPriority w:val="99"/>
    <w:semiHidden/>
    <w:rsid w:val="004A553C"/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semiHidden/>
    <w:rsid w:val="009E3A3E"/>
    <w:rPr>
      <w:rFonts w:cs="Mangal"/>
      <w:color w:val="FFFFFF" w:themeColor="background1"/>
      <w:position w:val="9"/>
      <w:szCs w:val="23"/>
      <w:lang w:val="en-US"/>
    </w:rPr>
  </w:style>
  <w:style w:type="paragraph" w:customStyle="1" w:styleId="Contactinfo">
    <w:name w:val="Contact info"/>
    <w:basedOn w:val="Normal"/>
    <w:qFormat/>
    <w:rsid w:val="00004F51"/>
    <w:pPr>
      <w:spacing w:line="420" w:lineRule="auto"/>
      <w:ind w:left="-113" w:right="-113"/>
      <w:jc w:val="left"/>
    </w:pPr>
    <w:rPr>
      <w:color w:val="000000" w:themeColor="text1"/>
      <w:position w:val="1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24880"/>
    <w:pPr>
      <w:spacing w:line="600" w:lineRule="exact"/>
      <w:jc w:val="left"/>
    </w:pPr>
    <w:rPr>
      <w:rFonts w:asciiTheme="majorHAnsi" w:hAnsiTheme="majorHAnsi"/>
      <w:caps/>
      <w:color w:val="262626" w:themeColor="text1" w:themeTint="D9"/>
      <w:spacing w:val="28"/>
      <w:position w:val="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4880"/>
    <w:rPr>
      <w:rFonts w:asciiTheme="majorHAnsi" w:hAnsiTheme="majorHAnsi" w:cs="Mangal"/>
      <w:caps/>
      <w:color w:val="262626" w:themeColor="text1" w:themeTint="D9"/>
      <w:spacing w:val="28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53C"/>
    <w:pPr>
      <w:spacing w:after="160"/>
      <w:jc w:val="left"/>
    </w:pPr>
    <w:rPr>
      <w:color w:val="auto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53C"/>
    <w:rPr>
      <w:rFonts w:cs="Mangal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02183"/>
    <w:rPr>
      <w:rFonts w:cs="Mangal"/>
      <w:b/>
      <w:bCs/>
      <w:caps/>
      <w:color w:val="FFFFFF" w:themeColor="background1"/>
      <w:spacing w:val="20"/>
      <w:position w:val="9"/>
      <w:sz w:val="26"/>
      <w:szCs w:val="26"/>
      <w:lang w:val="en-US"/>
    </w:rPr>
  </w:style>
  <w:style w:type="paragraph" w:customStyle="1" w:styleId="Normalwhite">
    <w:name w:val="Normal white"/>
    <w:basedOn w:val="Normal"/>
    <w:qFormat/>
    <w:rsid w:val="00D71668"/>
    <w:pPr>
      <w:spacing w:line="240" w:lineRule="auto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D71668"/>
    <w:rPr>
      <w:rFonts w:cs="Mangal"/>
      <w:b/>
      <w:bCs/>
      <w:caps/>
      <w:color w:val="595959" w:themeColor="text1" w:themeTint="A6"/>
      <w:spacing w:val="20"/>
      <w:position w:val="9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1668"/>
    <w:rPr>
      <w:rFonts w:cs="Mangal"/>
      <w:b/>
      <w:bCs/>
      <w:color w:val="747474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D71668"/>
    <w:pPr>
      <w:numPr>
        <w:numId w:val="4"/>
      </w:numPr>
      <w:spacing w:line="240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1668"/>
    <w:rPr>
      <w:rFonts w:cs="Mangal"/>
      <w:color w:val="747474" w:themeColor="background2" w:themeShade="80"/>
      <w:position w:val="9"/>
      <w:szCs w:val="23"/>
      <w:lang w:val="en-US"/>
    </w:rPr>
  </w:style>
  <w:style w:type="paragraph" w:styleId="ListBullet2">
    <w:name w:val="List Bullet 2"/>
    <w:basedOn w:val="Normal"/>
    <w:uiPriority w:val="99"/>
    <w:rsid w:val="00D71668"/>
    <w:pPr>
      <w:numPr>
        <w:numId w:val="5"/>
      </w:numPr>
      <w:ind w:left="360"/>
      <w:contextualSpacing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E46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add\AppData\Roaming\Microsoft\Templates\Bold%20content%20marketing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119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6B6B6B"/>
      </a:accent1>
      <a:accent2>
        <a:srgbClr val="D9D9D9"/>
      </a:accent2>
      <a:accent3>
        <a:srgbClr val="4C75D0"/>
      </a:accent3>
      <a:accent4>
        <a:srgbClr val="F08A74"/>
      </a:accent4>
      <a:accent5>
        <a:srgbClr val="137227"/>
      </a:accent5>
      <a:accent6>
        <a:srgbClr val="E6BC42"/>
      </a:accent6>
      <a:hlink>
        <a:srgbClr val="467886"/>
      </a:hlink>
      <a:folHlink>
        <a:srgbClr val="96607D"/>
      </a:folHlink>
    </a:clrScheme>
    <a:fontScheme name="Franklin Gothic Medium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E41A7-B85A-4948-B7E3-B8EB7498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3BA7E-F72F-40A9-A9B6-9B32480F95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8245ED85-5D9B-48D0-A7A3-0460E6C5F4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content marketing manager resume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nhad dacpano</dc:creator>
  <cp:keywords/>
  <dc:description/>
  <cp:lastModifiedBy>nhad dacpano</cp:lastModifiedBy>
  <cp:revision>4</cp:revision>
  <dcterms:created xsi:type="dcterms:W3CDTF">2025-05-01T04:33:00Z</dcterms:created>
  <dcterms:modified xsi:type="dcterms:W3CDTF">2025-05-01T04:38:00Z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